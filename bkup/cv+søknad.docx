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2C2F78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9E5173" w:rsidRDefault="009E5173" w:rsidP="00913946">
            <w:pPr>
              <w:pStyle w:val="Title"/>
              <w:rPr>
                <w:lang w:val="nb-NO"/>
              </w:rPr>
            </w:pPr>
            <w:r w:rsidRPr="009E5173">
              <w:rPr>
                <w:lang w:val="nb-NO"/>
              </w:rPr>
              <w:t>Linn</w:t>
            </w:r>
            <w:r w:rsidR="00692703" w:rsidRPr="009E5173">
              <w:rPr>
                <w:lang w:val="nb-NO"/>
              </w:rPr>
              <w:t xml:space="preserve"> </w:t>
            </w:r>
            <w:r w:rsidRPr="009E5173">
              <w:rPr>
                <w:rStyle w:val="IntenseEmphasis"/>
                <w:lang w:val="nb-NO"/>
              </w:rPr>
              <w:t>Eidsten</w:t>
            </w:r>
          </w:p>
          <w:p w:rsidR="00692703" w:rsidRPr="009E5173" w:rsidRDefault="009E5173" w:rsidP="00913946">
            <w:pPr>
              <w:pStyle w:val="ContactInfo"/>
              <w:contextualSpacing w:val="0"/>
              <w:rPr>
                <w:lang w:val="nb-NO"/>
              </w:rPr>
            </w:pPr>
            <w:r w:rsidRPr="009E5173">
              <w:rPr>
                <w:lang w:val="nb-NO"/>
              </w:rPr>
              <w:t>Greveveien 9c, 3257 Larvik</w:t>
            </w:r>
            <w:r w:rsidR="00692703" w:rsidRPr="009E5173">
              <w:rPr>
                <w:lang w:val="nb-NO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AD3EC8E8D2F4B0CB77BBCF7010D014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E5173">
                  <w:rPr>
                    <w:lang w:val="nb-NO"/>
                  </w:rPr>
                  <w:t>·</w:t>
                </w:r>
              </w:sdtContent>
            </w:sdt>
            <w:r w:rsidR="00692703" w:rsidRPr="009E5173">
              <w:rPr>
                <w:lang w:val="nb-NO"/>
              </w:rPr>
              <w:t xml:space="preserve"> </w:t>
            </w:r>
            <w:r w:rsidRPr="009E5173">
              <w:rPr>
                <w:lang w:val="nb-NO"/>
              </w:rPr>
              <w:t>98</w:t>
            </w:r>
            <w:r>
              <w:rPr>
                <w:lang w:val="nb-NO"/>
              </w:rPr>
              <w:t>837682</w:t>
            </w:r>
          </w:p>
          <w:p w:rsidR="00692703" w:rsidRPr="002C2F78" w:rsidRDefault="005F7A81" w:rsidP="00913946">
            <w:pPr>
              <w:pStyle w:val="ContactInfoEmphasis"/>
              <w:contextualSpacing w:val="0"/>
              <w:rPr>
                <w:lang w:val="en-GB"/>
              </w:rPr>
            </w:pPr>
            <w:r w:rsidRPr="002C2F78">
              <w:rPr>
                <w:lang w:val="en-GB"/>
              </w:rPr>
              <w:t>linn.eidsten@gmail.com</w:t>
            </w:r>
            <w:r w:rsidR="00692703" w:rsidRPr="002C2F78">
              <w:rPr>
                <w:lang w:val="en-GB"/>
              </w:rPr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9625716E0D5940EA931E4EE2711E7E9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C2F78">
                  <w:rPr>
                    <w:lang w:val="en-GB"/>
                  </w:rPr>
                  <w:t>·</w:t>
                </w:r>
              </w:sdtContent>
            </w:sdt>
            <w:r w:rsidR="00692703" w:rsidRPr="002C2F78">
              <w:rPr>
                <w:lang w:val="en-GB"/>
              </w:rPr>
              <w:t xml:space="preserve"> </w:t>
            </w:r>
            <w:hyperlink r:id="rId7" w:history="1">
              <w:r w:rsidR="002C2F78" w:rsidRPr="002C2F78">
                <w:rPr>
                  <w:rStyle w:val="Hyperlink"/>
                  <w:lang w:val="en-GB"/>
                </w:rPr>
                <w:t>GitHub</w:t>
              </w:r>
            </w:hyperlink>
          </w:p>
        </w:tc>
      </w:tr>
      <w:tr w:rsidR="009571D8" w:rsidRPr="002C2F78" w:rsidTr="00692703">
        <w:tc>
          <w:tcPr>
            <w:tcW w:w="9360" w:type="dxa"/>
            <w:tcMar>
              <w:top w:w="432" w:type="dxa"/>
            </w:tcMar>
          </w:tcPr>
          <w:p w:rsidR="001755A8" w:rsidRDefault="002C2F78" w:rsidP="00913946">
            <w:pPr>
              <w:contextualSpacing w:val="0"/>
              <w:rPr>
                <w:lang w:val="nb-NO"/>
              </w:rPr>
            </w:pPr>
            <w:r>
              <w:rPr>
                <w:lang w:val="nb-NO"/>
              </w:rPr>
              <w:t xml:space="preserve">Mitt navn er Linn Eidsten, jeg er 32 år. Jeg sender </w:t>
            </w:r>
            <w:r w:rsidRPr="002C2F78">
              <w:rPr>
                <w:lang w:val="nb-NO"/>
              </w:rPr>
              <w:t xml:space="preserve">inn en søknad I </w:t>
            </w:r>
            <w:r>
              <w:rPr>
                <w:lang w:val="nb-NO"/>
              </w:rPr>
              <w:t xml:space="preserve">respons på stillingsutlysningen på </w:t>
            </w:r>
            <w:r>
              <w:rPr>
                <w:lang w:val="nb-NO"/>
              </w:rPr>
              <w:fldChar w:fldCharType="begin"/>
            </w:r>
            <w:r>
              <w:rPr>
                <w:lang w:val="nb-NO"/>
              </w:rPr>
              <w:instrText xml:space="preserve"> HYPERLINK "https://www.finn.no/job/fulltime/ad.html?finnkode=148289416" </w:instrText>
            </w:r>
            <w:r>
              <w:rPr>
                <w:lang w:val="nb-NO"/>
              </w:rPr>
            </w:r>
            <w:r>
              <w:rPr>
                <w:lang w:val="nb-NO"/>
              </w:rPr>
              <w:fldChar w:fldCharType="separate"/>
            </w:r>
            <w:r w:rsidRPr="002C2F78">
              <w:rPr>
                <w:rStyle w:val="Hyperlink"/>
                <w:lang w:val="nb-NO"/>
              </w:rPr>
              <w:t>Finn.no</w:t>
            </w:r>
            <w:r>
              <w:rPr>
                <w:lang w:val="nb-NO"/>
              </w:rPr>
              <w:fldChar w:fldCharType="end"/>
            </w:r>
            <w:r>
              <w:rPr>
                <w:lang w:val="nb-NO"/>
              </w:rPr>
              <w:t>.</w:t>
            </w:r>
          </w:p>
          <w:p w:rsidR="002C2F78" w:rsidRDefault="002C2F78" w:rsidP="002C2F78">
            <w:pPr>
              <w:rPr>
                <w:lang w:val="nb-NO"/>
              </w:rPr>
            </w:pPr>
            <w:r w:rsidRPr="002C2F78">
              <w:rPr>
                <w:lang w:val="nb-NO"/>
              </w:rPr>
              <w:t xml:space="preserve">Min motivasjon for å søke på stillingen </w:t>
            </w:r>
            <w:r>
              <w:rPr>
                <w:lang w:val="nb-NO"/>
              </w:rPr>
              <w:t>er at</w:t>
            </w:r>
            <w:r w:rsidRPr="002C2F78">
              <w:rPr>
                <w:lang w:val="nb-NO"/>
              </w:rPr>
              <w:t xml:space="preserve"> jeg fremdeles er fersk i faget, og ønsker å finne det rette </w:t>
            </w:r>
            <w:r w:rsidR="0082046A">
              <w:rPr>
                <w:lang w:val="nb-NO"/>
              </w:rPr>
              <w:t xml:space="preserve">miljøet </w:t>
            </w:r>
            <w:r>
              <w:rPr>
                <w:lang w:val="nb-NO"/>
              </w:rPr>
              <w:t xml:space="preserve"> </w:t>
            </w:r>
            <w:r w:rsidRPr="002C2F78">
              <w:rPr>
                <w:lang w:val="nb-NO"/>
              </w:rPr>
              <w:t>å vokse, vidreutvikle meg og bli en enda bedre programmerer i</w:t>
            </w:r>
            <w:r>
              <w:rPr>
                <w:lang w:val="nb-NO"/>
              </w:rPr>
              <w:t>.</w:t>
            </w:r>
          </w:p>
          <w:p w:rsidR="002C2F78" w:rsidRDefault="002C2F78" w:rsidP="002C2F78">
            <w:pPr>
              <w:rPr>
                <w:lang w:val="nb-NO"/>
              </w:rPr>
            </w:pPr>
          </w:p>
          <w:p w:rsidR="002C2F78" w:rsidRDefault="002C2F78" w:rsidP="002C2F78">
            <w:pPr>
              <w:rPr>
                <w:lang w:val="nb-NO"/>
              </w:rPr>
            </w:pPr>
            <w:r w:rsidRPr="002C2F78">
              <w:rPr>
                <w:lang w:val="nb-NO"/>
              </w:rPr>
              <w:t>Har studert programmeringsfag på GETacademy</w:t>
            </w:r>
            <w:r w:rsidR="00330AEF" w:rsidRPr="00330AEF">
              <w:rPr>
                <w:lang w:val="nb-NO"/>
              </w:rPr>
              <w:t xml:space="preserve"> </w:t>
            </w:r>
            <w:hyperlink r:id="rId8" w:history="1">
              <w:r w:rsidR="00330AEF" w:rsidRPr="00330AEF">
                <w:rPr>
                  <w:rStyle w:val="Hyperlink"/>
                  <w:lang w:val="nb-NO"/>
                </w:rPr>
                <w:t>[0]</w:t>
              </w:r>
            </w:hyperlink>
            <w:r w:rsidRPr="002C2F78">
              <w:rPr>
                <w:lang w:val="nb-NO"/>
              </w:rPr>
              <w:t xml:space="preserve"> i Larvik, som er et alternativt og komprimert skoleløp som fokuserer på</w:t>
            </w:r>
            <w:r>
              <w:rPr>
                <w:lang w:val="nb-NO"/>
              </w:rPr>
              <w:t xml:space="preserve"> </w:t>
            </w:r>
            <w:r w:rsidRPr="002C2F78">
              <w:rPr>
                <w:lang w:val="nb-NO"/>
              </w:rPr>
              <w:t xml:space="preserve">å gjøre elevene klare for </w:t>
            </w:r>
            <w:r w:rsidR="00AB07BD">
              <w:rPr>
                <w:lang w:val="nb-NO"/>
              </w:rPr>
              <w:t xml:space="preserve">- </w:t>
            </w:r>
            <w:r w:rsidRPr="002C2F78">
              <w:rPr>
                <w:lang w:val="nb-NO"/>
              </w:rPr>
              <w:t>og ut i</w:t>
            </w:r>
            <w:r w:rsidR="00AB07BD">
              <w:rPr>
                <w:lang w:val="nb-NO"/>
              </w:rPr>
              <w:t xml:space="preserve"> -</w:t>
            </w:r>
            <w:r w:rsidRPr="002C2F78">
              <w:rPr>
                <w:lang w:val="nb-NO"/>
              </w:rPr>
              <w:t xml:space="preserve"> arbeidslivet så raskt som mulig. Det fokuseres både på programmering og nøkkelkompetanser</w:t>
            </w:r>
            <w:r w:rsidR="00130A0F" w:rsidRPr="00330AEF">
              <w:rPr>
                <w:lang w:val="nb-NO"/>
              </w:rPr>
              <w:t xml:space="preserve"> </w:t>
            </w:r>
            <w:hyperlink r:id="rId9" w:history="1">
              <w:r w:rsidR="00130A0F" w:rsidRPr="00330AEF">
                <w:rPr>
                  <w:rStyle w:val="Hyperlink"/>
                  <w:lang w:val="nb-NO"/>
                </w:rPr>
                <w:t>[1]</w:t>
              </w:r>
              <w:r w:rsidRPr="00330AEF">
                <w:rPr>
                  <w:rStyle w:val="Hyperlink"/>
                  <w:lang w:val="nb-NO"/>
                </w:rPr>
                <w:t>.</w:t>
              </w:r>
            </w:hyperlink>
          </w:p>
          <w:p w:rsidR="00AB07BD" w:rsidRDefault="00AB07BD" w:rsidP="002C2F78">
            <w:pPr>
              <w:rPr>
                <w:lang w:val="nb-NO"/>
              </w:rPr>
            </w:pPr>
          </w:p>
          <w:p w:rsidR="00AB07BD" w:rsidRPr="002C2F78" w:rsidRDefault="00AB07BD" w:rsidP="002C2F78">
            <w:pPr>
              <w:rPr>
                <w:lang w:val="nb-NO"/>
              </w:rPr>
            </w:pPr>
            <w:r>
              <w:rPr>
                <w:lang w:val="nb-NO"/>
              </w:rPr>
              <w:t>Som person er jeg løsningsorientert og liker å ha mange baller i luften – noe jeg er vant med fra tidligere arbeidserfaringer.</w:t>
            </w:r>
          </w:p>
        </w:tc>
      </w:tr>
    </w:tbl>
    <w:p w:rsidR="004E01EB" w:rsidRPr="00CF1A49" w:rsidRDefault="00AB07BD" w:rsidP="004E01EB">
      <w:pPr>
        <w:pStyle w:val="Heading1"/>
      </w:pPr>
      <w:r>
        <w:t>tidligere arbids</w:t>
      </w:r>
      <w:r w:rsidR="000204B6">
        <w:t>Erfaringer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0906AA" w:rsidTr="00D66A52">
        <w:tc>
          <w:tcPr>
            <w:tcW w:w="9355" w:type="dxa"/>
          </w:tcPr>
          <w:p w:rsidR="000204B6" w:rsidRPr="000906AA" w:rsidRDefault="000906AA" w:rsidP="000204B6">
            <w:pPr>
              <w:pStyle w:val="Heading3"/>
              <w:contextualSpacing w:val="0"/>
              <w:outlineLvl w:val="2"/>
              <w:rPr>
                <w:lang w:val="nb-NO"/>
              </w:rPr>
            </w:pPr>
            <w:r w:rsidRPr="000906AA">
              <w:rPr>
                <w:lang w:val="nb-NO"/>
              </w:rPr>
              <w:t>Mai 2005</w:t>
            </w:r>
            <w:r w:rsidR="000204B6" w:rsidRPr="000906AA">
              <w:rPr>
                <w:lang w:val="nb-NO"/>
              </w:rPr>
              <w:t xml:space="preserve"> – </w:t>
            </w:r>
            <w:r w:rsidRPr="000906AA">
              <w:rPr>
                <w:lang w:val="nb-NO"/>
              </w:rPr>
              <w:t>mai 2017</w:t>
            </w:r>
          </w:p>
          <w:p w:rsidR="000204B6" w:rsidRPr="000906AA" w:rsidRDefault="000906AA" w:rsidP="000204B6">
            <w:pPr>
              <w:pStyle w:val="Heading2"/>
              <w:contextualSpacing w:val="0"/>
              <w:rPr>
                <w:lang w:val="nb-NO"/>
              </w:rPr>
            </w:pPr>
            <w:r w:rsidRPr="000906AA">
              <w:rPr>
                <w:lang w:val="nb-NO"/>
              </w:rPr>
              <w:t>assistant/helsefagarbeider</w:t>
            </w:r>
            <w:r w:rsidR="000204B6" w:rsidRPr="000906AA">
              <w:rPr>
                <w:lang w:val="nb-NO"/>
              </w:rPr>
              <w:t xml:space="preserve">, </w:t>
            </w:r>
            <w:r w:rsidRPr="000906AA">
              <w:rPr>
                <w:rStyle w:val="SubtleReference"/>
                <w:lang w:val="nb-NO"/>
              </w:rPr>
              <w:t>grevle sykehjem</w:t>
            </w:r>
          </w:p>
          <w:p w:rsidR="001E3120" w:rsidRPr="000906AA" w:rsidRDefault="000906AA" w:rsidP="001D0BF1">
            <w:pPr>
              <w:contextualSpacing w:val="0"/>
              <w:rPr>
                <w:lang w:val="nb-NO"/>
              </w:rPr>
            </w:pPr>
            <w:r>
              <w:rPr>
                <w:lang w:val="nb-NO"/>
              </w:rPr>
              <w:t>Utførte stell/pleie av pasienter, pårørendehåndtering, prøvetaging og rapportering/bruk av rapportsystem.</w:t>
            </w:r>
          </w:p>
        </w:tc>
      </w:tr>
      <w:tr w:rsidR="00F61DF9" w:rsidRPr="000906AA" w:rsidTr="00F61DF9">
        <w:tc>
          <w:tcPr>
            <w:tcW w:w="9355" w:type="dxa"/>
            <w:tcMar>
              <w:top w:w="216" w:type="dxa"/>
            </w:tcMar>
          </w:tcPr>
          <w:p w:rsidR="00F61DF9" w:rsidRPr="000906AA" w:rsidRDefault="00F61DF9" w:rsidP="00F61DF9">
            <w:pPr>
              <w:rPr>
                <w:lang w:val="nb-NO"/>
              </w:rPr>
            </w:pPr>
          </w:p>
        </w:tc>
      </w:tr>
    </w:tbl>
    <w:p w:rsidR="00DA59AA" w:rsidRPr="00CF1A49" w:rsidRDefault="00C22410" w:rsidP="0097790C">
      <w:pPr>
        <w:pStyle w:val="Heading1"/>
      </w:pPr>
      <w:r>
        <w:t>Utdannelse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0906AA" w:rsidTr="00D66A52">
        <w:tc>
          <w:tcPr>
            <w:tcW w:w="9355" w:type="dxa"/>
          </w:tcPr>
          <w:p w:rsidR="000204B6" w:rsidRPr="00FE4F46" w:rsidRDefault="000204B6" w:rsidP="000204B6">
            <w:pPr>
              <w:pStyle w:val="Heading3"/>
              <w:contextualSpacing w:val="0"/>
              <w:outlineLvl w:val="2"/>
              <w:rPr>
                <w:lang w:val="nb-NO"/>
              </w:rPr>
            </w:pPr>
            <w:r w:rsidRPr="00FE4F46">
              <w:rPr>
                <w:lang w:val="nb-NO"/>
              </w:rPr>
              <w:t>mars</w:t>
            </w:r>
            <w:r w:rsidRPr="00FE4F46">
              <w:rPr>
                <w:lang w:val="nb-NO"/>
              </w:rPr>
              <w:t xml:space="preserve">-2018 – </w:t>
            </w:r>
            <w:r w:rsidRPr="00FE4F46">
              <w:rPr>
                <w:lang w:val="nb-NO"/>
              </w:rPr>
              <w:t xml:space="preserve">juni </w:t>
            </w:r>
            <w:r w:rsidRPr="00FE4F46">
              <w:rPr>
                <w:lang w:val="nb-NO"/>
              </w:rPr>
              <w:t>2019</w:t>
            </w:r>
          </w:p>
          <w:p w:rsidR="000204B6" w:rsidRPr="00FE4F46" w:rsidRDefault="00FE4F46" w:rsidP="000204B6">
            <w:pPr>
              <w:pStyle w:val="Heading2"/>
              <w:contextualSpacing w:val="0"/>
              <w:outlineLvl w:val="1"/>
              <w:rPr>
                <w:lang w:val="nb-NO"/>
              </w:rPr>
            </w:pPr>
            <w:r w:rsidRPr="00FE4F46">
              <w:rPr>
                <w:lang w:val="nb-NO"/>
              </w:rPr>
              <w:t>programmeringsfag+nøkkelkompetanser</w:t>
            </w:r>
            <w:r w:rsidR="000204B6" w:rsidRPr="00FE4F46">
              <w:rPr>
                <w:lang w:val="nb-NO"/>
              </w:rPr>
              <w:t xml:space="preserve">, </w:t>
            </w:r>
            <w:r w:rsidR="000204B6" w:rsidRPr="00FE4F46">
              <w:rPr>
                <w:rStyle w:val="SubtleReference"/>
                <w:lang w:val="nb-NO"/>
              </w:rPr>
              <w:t>GEtacademy</w:t>
            </w:r>
          </w:p>
          <w:p w:rsidR="007538DC" w:rsidRDefault="009051AA" w:rsidP="007538DC">
            <w:pPr>
              <w:contextualSpacing w:val="0"/>
              <w:rPr>
                <w:lang w:val="nb-NO"/>
              </w:rPr>
            </w:pPr>
            <w:r w:rsidRPr="009051AA">
              <w:rPr>
                <w:lang w:val="nb-NO"/>
              </w:rPr>
              <w:t>Gjennomgått flere temaer inennfor b</w:t>
            </w:r>
            <w:r>
              <w:rPr>
                <w:lang w:val="nb-NO"/>
              </w:rPr>
              <w:t>åde programmering og arbeidsteknikker.</w:t>
            </w:r>
          </w:p>
          <w:p w:rsidR="009051AA" w:rsidRDefault="009051AA" w:rsidP="009051AA">
            <w:pPr>
              <w:pStyle w:val="ListParagraph"/>
              <w:numPr>
                <w:ilvl w:val="0"/>
                <w:numId w:val="16"/>
              </w:numPr>
              <w:rPr>
                <w:lang w:val="nb-NO"/>
              </w:rPr>
            </w:pPr>
            <w:r>
              <w:rPr>
                <w:lang w:val="nb-NO"/>
              </w:rPr>
              <w:t>HTML/CSS</w:t>
            </w:r>
          </w:p>
          <w:p w:rsidR="009051AA" w:rsidRDefault="009051AA" w:rsidP="009051AA">
            <w:pPr>
              <w:pStyle w:val="ListParagraph"/>
              <w:numPr>
                <w:ilvl w:val="0"/>
                <w:numId w:val="16"/>
              </w:numPr>
              <w:rPr>
                <w:lang w:val="nb-NO"/>
              </w:rPr>
            </w:pPr>
            <w:r>
              <w:rPr>
                <w:lang w:val="nb-NO"/>
              </w:rPr>
              <w:t>Javascript</w:t>
            </w:r>
          </w:p>
          <w:p w:rsidR="009051AA" w:rsidRDefault="009051AA" w:rsidP="009051AA">
            <w:pPr>
              <w:pStyle w:val="ListParagraph"/>
              <w:numPr>
                <w:ilvl w:val="0"/>
                <w:numId w:val="16"/>
              </w:numPr>
              <w:rPr>
                <w:lang w:val="nb-NO"/>
              </w:rPr>
            </w:pPr>
            <w:r>
              <w:rPr>
                <w:lang w:val="nb-NO"/>
              </w:rPr>
              <w:t>Vue</w:t>
            </w:r>
          </w:p>
          <w:p w:rsidR="009051AA" w:rsidRDefault="009051AA" w:rsidP="009051AA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9051AA">
              <w:rPr>
                <w:lang w:val="en-GB"/>
              </w:rPr>
              <w:t xml:space="preserve">C# - ASP.NET CORE </w:t>
            </w:r>
          </w:p>
          <w:p w:rsidR="00286DA5" w:rsidRDefault="00286DA5" w:rsidP="009051AA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WPF (Windows Presentation Foundation – GUI framework for .NET Core)</w:t>
            </w:r>
          </w:p>
          <w:p w:rsidR="009051AA" w:rsidRDefault="009051AA" w:rsidP="009051AA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Firebase</w:t>
            </w:r>
            <w:r w:rsidR="00286DA5">
              <w:rPr>
                <w:lang w:val="en-GB"/>
              </w:rPr>
              <w:t>/</w:t>
            </w:r>
            <w:proofErr w:type="spellStart"/>
            <w:r w:rsidR="00286DA5">
              <w:rPr>
                <w:lang w:val="en-GB"/>
              </w:rPr>
              <w:t>Firestore</w:t>
            </w:r>
            <w:proofErr w:type="spellEnd"/>
          </w:p>
          <w:p w:rsidR="009051AA" w:rsidRDefault="009051AA" w:rsidP="009051AA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Microsoft Database Manager</w:t>
            </w:r>
          </w:p>
          <w:p w:rsidR="009051AA" w:rsidRDefault="009051AA" w:rsidP="009051AA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SQL</w:t>
            </w:r>
          </w:p>
          <w:p w:rsidR="000906AA" w:rsidRDefault="000906AA" w:rsidP="009051AA">
            <w:pPr>
              <w:pStyle w:val="ListParagraph"/>
              <w:numPr>
                <w:ilvl w:val="0"/>
                <w:numId w:val="16"/>
              </w:numPr>
              <w:rPr>
                <w:lang w:val="nb-NO"/>
              </w:rPr>
            </w:pPr>
            <w:r w:rsidRPr="000906AA">
              <w:rPr>
                <w:lang w:val="nb-NO"/>
              </w:rPr>
              <w:t>Bruk av GitHub/GitHub D</w:t>
            </w:r>
            <w:r>
              <w:rPr>
                <w:lang w:val="nb-NO"/>
              </w:rPr>
              <w:t>esktop</w:t>
            </w:r>
          </w:p>
          <w:p w:rsidR="000906AA" w:rsidRDefault="000906AA" w:rsidP="009051AA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0906AA">
              <w:rPr>
                <w:lang w:val="en-GB"/>
              </w:rPr>
              <w:t>Visual Studio / Visual Stud</w:t>
            </w:r>
            <w:r>
              <w:rPr>
                <w:lang w:val="en-GB"/>
              </w:rPr>
              <w:t>i</w:t>
            </w:r>
            <w:r w:rsidRPr="000906AA">
              <w:rPr>
                <w:lang w:val="en-GB"/>
              </w:rPr>
              <w:t>o C</w:t>
            </w:r>
            <w:r>
              <w:rPr>
                <w:lang w:val="en-GB"/>
              </w:rPr>
              <w:t>ode</w:t>
            </w:r>
          </w:p>
          <w:p w:rsidR="00330AEF" w:rsidRDefault="00330AEF" w:rsidP="00330AEF">
            <w:pPr>
              <w:rPr>
                <w:lang w:val="en-GB"/>
              </w:rPr>
            </w:pPr>
          </w:p>
          <w:p w:rsidR="00330AEF" w:rsidRDefault="00330AEF" w:rsidP="00330AEF">
            <w:pPr>
              <w:rPr>
                <w:lang w:val="en-GB"/>
              </w:rPr>
            </w:pPr>
          </w:p>
          <w:p w:rsidR="000E23D3" w:rsidRDefault="000E23D3" w:rsidP="00330AEF">
            <w:pPr>
              <w:rPr>
                <w:lang w:val="en-GB"/>
              </w:rPr>
            </w:pPr>
          </w:p>
          <w:p w:rsidR="000E23D3" w:rsidRPr="00330AEF" w:rsidRDefault="000E23D3" w:rsidP="00330AEF">
            <w:pPr>
              <w:rPr>
                <w:lang w:val="en-GB"/>
              </w:rPr>
            </w:pPr>
            <w:bookmarkStart w:id="0" w:name="_GoBack"/>
            <w:bookmarkEnd w:id="0"/>
          </w:p>
          <w:p w:rsidR="00330AEF" w:rsidRDefault="00330AEF" w:rsidP="00330AEF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Problemløsningsteknikker</w:t>
            </w:r>
            <w:proofErr w:type="spellEnd"/>
          </w:p>
          <w:p w:rsidR="00330AEF" w:rsidRDefault="00330AEF" w:rsidP="00330AEF">
            <w:pPr>
              <w:pStyle w:val="ListParagraph"/>
              <w:numPr>
                <w:ilvl w:val="0"/>
                <w:numId w:val="16"/>
              </w:numPr>
              <w:rPr>
                <w:lang w:val="nb-NO"/>
              </w:rPr>
            </w:pPr>
            <w:r>
              <w:rPr>
                <w:lang w:val="nb-NO"/>
              </w:rPr>
              <w:t>«Thinking Like a Programmer»</w:t>
            </w:r>
          </w:p>
          <w:p w:rsidR="00E2293F" w:rsidRDefault="00E2293F" w:rsidP="00330AEF">
            <w:pPr>
              <w:pStyle w:val="ListParagraph"/>
              <w:numPr>
                <w:ilvl w:val="0"/>
                <w:numId w:val="16"/>
              </w:numPr>
              <w:rPr>
                <w:lang w:val="nb-NO"/>
              </w:rPr>
            </w:pPr>
            <w:r>
              <w:rPr>
                <w:lang w:val="nb-NO"/>
              </w:rPr>
              <w:t>Samarbeid</w:t>
            </w:r>
          </w:p>
          <w:p w:rsidR="00E2293F" w:rsidRDefault="00E2293F" w:rsidP="00330AEF">
            <w:pPr>
              <w:pStyle w:val="ListParagraph"/>
              <w:numPr>
                <w:ilvl w:val="0"/>
                <w:numId w:val="16"/>
              </w:numPr>
              <w:rPr>
                <w:lang w:val="nb-NO"/>
              </w:rPr>
            </w:pPr>
            <w:r>
              <w:rPr>
                <w:lang w:val="nb-NO"/>
              </w:rPr>
              <w:t>Endringskompetanse</w:t>
            </w:r>
          </w:p>
          <w:p w:rsidR="00330AEF" w:rsidRPr="00330AEF" w:rsidRDefault="00330AEF" w:rsidP="00330AEF">
            <w:pPr>
              <w:rPr>
                <w:lang w:val="en-GB"/>
              </w:rPr>
            </w:pPr>
          </w:p>
          <w:p w:rsidR="009051AA" w:rsidRPr="000906AA" w:rsidRDefault="009051AA" w:rsidP="009051AA">
            <w:pPr>
              <w:rPr>
                <w:lang w:val="en-GB"/>
              </w:rPr>
            </w:pPr>
          </w:p>
          <w:p w:rsidR="009051AA" w:rsidRPr="000906AA" w:rsidRDefault="009051AA" w:rsidP="009051AA">
            <w:pPr>
              <w:rPr>
                <w:lang w:val="en-GB"/>
              </w:rPr>
            </w:pPr>
          </w:p>
        </w:tc>
      </w:tr>
      <w:tr w:rsidR="00F61DF9" w:rsidRPr="00FE4F46" w:rsidTr="00FE4F46">
        <w:trPr>
          <w:trHeight w:val="2272"/>
        </w:trPr>
        <w:tc>
          <w:tcPr>
            <w:tcW w:w="9355" w:type="dxa"/>
            <w:tcMar>
              <w:top w:w="216" w:type="dxa"/>
            </w:tcMar>
          </w:tcPr>
          <w:p w:rsidR="00F61DF9" w:rsidRPr="00FE4F46" w:rsidRDefault="00FE4F46" w:rsidP="00F61DF9">
            <w:pPr>
              <w:pStyle w:val="Heading3"/>
              <w:contextualSpacing w:val="0"/>
              <w:outlineLvl w:val="2"/>
              <w:rPr>
                <w:lang w:val="nb-NO"/>
              </w:rPr>
            </w:pPr>
            <w:r w:rsidRPr="00FE4F46">
              <w:rPr>
                <w:lang w:val="nb-NO"/>
              </w:rPr>
              <w:lastRenderedPageBreak/>
              <w:t>Februar</w:t>
            </w:r>
            <w:r w:rsidR="00F61DF9" w:rsidRPr="00FE4F46">
              <w:rPr>
                <w:lang w:val="nb-NO"/>
              </w:rPr>
              <w:t xml:space="preserve"> </w:t>
            </w:r>
            <w:r w:rsidRPr="00FE4F46">
              <w:rPr>
                <w:lang w:val="nb-NO"/>
              </w:rPr>
              <w:t>201</w:t>
            </w:r>
            <w:r w:rsidR="000906AA">
              <w:rPr>
                <w:lang w:val="nb-NO"/>
              </w:rPr>
              <w:t>4</w:t>
            </w:r>
            <w:r w:rsidRPr="00FE4F46">
              <w:rPr>
                <w:lang w:val="nb-NO"/>
              </w:rPr>
              <w:t xml:space="preserve"> – juni 201</w:t>
            </w:r>
            <w:r w:rsidR="000906AA">
              <w:rPr>
                <w:lang w:val="nb-NO"/>
              </w:rPr>
              <w:t>6</w:t>
            </w:r>
          </w:p>
          <w:p w:rsidR="00F61DF9" w:rsidRPr="00FE4F46" w:rsidRDefault="00FE4F46" w:rsidP="00F61DF9">
            <w:pPr>
              <w:pStyle w:val="Heading2"/>
              <w:contextualSpacing w:val="0"/>
              <w:outlineLvl w:val="1"/>
              <w:rPr>
                <w:lang w:val="nb-NO"/>
              </w:rPr>
            </w:pPr>
            <w:r w:rsidRPr="00FE4F46">
              <w:rPr>
                <w:lang w:val="nb-NO"/>
              </w:rPr>
              <w:t>helsefagarbeider</w:t>
            </w:r>
            <w:r w:rsidR="00F61DF9" w:rsidRPr="00FE4F46">
              <w:rPr>
                <w:lang w:val="nb-NO"/>
              </w:rPr>
              <w:t xml:space="preserve">, </w:t>
            </w:r>
            <w:r w:rsidRPr="00FE4F46">
              <w:rPr>
                <w:rStyle w:val="SubtleReference"/>
                <w:lang w:val="nb-NO"/>
              </w:rPr>
              <w:t xml:space="preserve"> topp-p</w:t>
            </w:r>
            <w:r>
              <w:rPr>
                <w:rStyle w:val="SubtleReference"/>
                <w:lang w:val="nb-NO"/>
              </w:rPr>
              <w:t>rosjektet/larvik kommune</w:t>
            </w:r>
          </w:p>
          <w:p w:rsidR="00F61DF9" w:rsidRPr="009051AA" w:rsidRDefault="009051AA" w:rsidP="00F61DF9">
            <w:pPr>
              <w:rPr>
                <w:lang w:val="nb-NO"/>
              </w:rPr>
            </w:pPr>
            <w:r w:rsidRPr="009051AA">
              <w:rPr>
                <w:lang w:val="nb-NO"/>
              </w:rPr>
              <w:t>Bestått utdannelse med praktisk eksamen</w:t>
            </w:r>
            <w:r w:rsidR="000906AA">
              <w:rPr>
                <w:lang w:val="nb-NO"/>
              </w:rPr>
              <w:t>, godkjent praksisperiode</w:t>
            </w:r>
            <w:r w:rsidRPr="009051AA">
              <w:rPr>
                <w:lang w:val="nb-NO"/>
              </w:rPr>
              <w:t xml:space="preserve"> og flere </w:t>
            </w:r>
            <w:r>
              <w:rPr>
                <w:lang w:val="nb-NO"/>
              </w:rPr>
              <w:t>skriftlige innleveringer.</w:t>
            </w:r>
          </w:p>
          <w:p w:rsidR="00FE4F46" w:rsidRPr="009051AA" w:rsidRDefault="00FE4F46" w:rsidP="00F61DF9">
            <w:pPr>
              <w:rPr>
                <w:lang w:val="nb-NO"/>
              </w:rPr>
            </w:pPr>
          </w:p>
          <w:p w:rsidR="00FE4F46" w:rsidRPr="00FE4F46" w:rsidRDefault="00FE4F46" w:rsidP="00FE4F46">
            <w:pPr>
              <w:pStyle w:val="Heading3"/>
              <w:contextualSpacing w:val="0"/>
              <w:outlineLvl w:val="2"/>
              <w:rPr>
                <w:lang w:val="nb-NO"/>
              </w:rPr>
            </w:pPr>
            <w:r>
              <w:rPr>
                <w:lang w:val="nb-NO"/>
              </w:rPr>
              <w:t>august</w:t>
            </w:r>
            <w:r w:rsidRPr="00FE4F46">
              <w:rPr>
                <w:lang w:val="nb-NO"/>
              </w:rPr>
              <w:t xml:space="preserve"> 20</w:t>
            </w:r>
            <w:r>
              <w:rPr>
                <w:lang w:val="nb-NO"/>
              </w:rPr>
              <w:t>03</w:t>
            </w:r>
            <w:r w:rsidRPr="00FE4F46">
              <w:rPr>
                <w:lang w:val="nb-NO"/>
              </w:rPr>
              <w:t xml:space="preserve"> – juni </w:t>
            </w:r>
            <w:r>
              <w:rPr>
                <w:lang w:val="nb-NO"/>
              </w:rPr>
              <w:t>2006</w:t>
            </w:r>
          </w:p>
          <w:p w:rsidR="00FE4F46" w:rsidRPr="00FE4F46" w:rsidRDefault="00FE4F46" w:rsidP="00FE4F46">
            <w:pPr>
              <w:pStyle w:val="Heading2"/>
              <w:contextualSpacing w:val="0"/>
              <w:outlineLvl w:val="1"/>
              <w:rPr>
                <w:lang w:val="nb-NO"/>
              </w:rPr>
            </w:pPr>
            <w:r>
              <w:rPr>
                <w:lang w:val="nb-NO"/>
              </w:rPr>
              <w:t>Generell studiokompetanse</w:t>
            </w:r>
            <w:r w:rsidRPr="00FE4F46">
              <w:rPr>
                <w:lang w:val="nb-NO"/>
              </w:rPr>
              <w:t xml:space="preserve">, </w:t>
            </w:r>
            <w:r w:rsidRPr="00FE4F46">
              <w:rPr>
                <w:rStyle w:val="SubtleReference"/>
                <w:lang w:val="nb-NO"/>
              </w:rPr>
              <w:t xml:space="preserve"> </w:t>
            </w:r>
            <w:r>
              <w:rPr>
                <w:rStyle w:val="SubtleReference"/>
                <w:lang w:val="nb-NO"/>
              </w:rPr>
              <w:t>thor heyerdahl vgs</w:t>
            </w:r>
          </w:p>
          <w:p w:rsidR="00FE4F46" w:rsidRDefault="00FE4F46" w:rsidP="00FE4F46">
            <w:pPr>
              <w:rPr>
                <w:lang w:val="nb-NO"/>
              </w:rPr>
            </w:pPr>
            <w:r w:rsidRPr="00FE4F46">
              <w:rPr>
                <w:lang w:val="nb-NO"/>
              </w:rPr>
              <w:t>Bestått vidregående skole me</w:t>
            </w:r>
            <w:r>
              <w:rPr>
                <w:lang w:val="nb-NO"/>
              </w:rPr>
              <w:t>d flere forskjellige tilvalgsfag:</w:t>
            </w:r>
          </w:p>
          <w:p w:rsidR="00FE4F46" w:rsidRDefault="00FE4F46" w:rsidP="00FE4F46">
            <w:pPr>
              <w:pStyle w:val="ListParagraph"/>
              <w:numPr>
                <w:ilvl w:val="0"/>
                <w:numId w:val="15"/>
              </w:numPr>
              <w:rPr>
                <w:lang w:val="nb-NO"/>
              </w:rPr>
            </w:pPr>
            <w:r>
              <w:rPr>
                <w:lang w:val="nb-NO"/>
              </w:rPr>
              <w:t>IT – lærte å bruke Access database og SQL</w:t>
            </w:r>
          </w:p>
          <w:p w:rsidR="00FE4F46" w:rsidRDefault="00FE4F46" w:rsidP="00FE4F46">
            <w:pPr>
              <w:pStyle w:val="ListParagraph"/>
              <w:numPr>
                <w:ilvl w:val="0"/>
                <w:numId w:val="15"/>
              </w:numPr>
              <w:rPr>
                <w:lang w:val="nb-NO"/>
              </w:rPr>
            </w:pPr>
            <w:r>
              <w:rPr>
                <w:lang w:val="nb-NO"/>
              </w:rPr>
              <w:t>Spansk</w:t>
            </w:r>
          </w:p>
          <w:p w:rsidR="00FE4F46" w:rsidRDefault="00FE4F46" w:rsidP="00FE4F46">
            <w:pPr>
              <w:pStyle w:val="ListParagraph"/>
              <w:numPr>
                <w:ilvl w:val="0"/>
                <w:numId w:val="15"/>
              </w:numPr>
              <w:rPr>
                <w:lang w:val="nb-NO"/>
              </w:rPr>
            </w:pPr>
            <w:r>
              <w:rPr>
                <w:lang w:val="nb-NO"/>
              </w:rPr>
              <w:t>Rettslære</w:t>
            </w:r>
          </w:p>
          <w:p w:rsidR="00FE4F46" w:rsidRDefault="00FE4F46" w:rsidP="00FE4F46">
            <w:pPr>
              <w:pStyle w:val="ListParagraph"/>
              <w:numPr>
                <w:ilvl w:val="0"/>
                <w:numId w:val="15"/>
              </w:numPr>
              <w:rPr>
                <w:lang w:val="nb-NO"/>
              </w:rPr>
            </w:pPr>
            <w:r>
              <w:rPr>
                <w:lang w:val="nb-NO"/>
              </w:rPr>
              <w:t>Psykologi</w:t>
            </w:r>
          </w:p>
          <w:p w:rsidR="00FE4F46" w:rsidRDefault="00FE4F46" w:rsidP="00FE4F46">
            <w:pPr>
              <w:pStyle w:val="ListParagraph"/>
              <w:numPr>
                <w:ilvl w:val="0"/>
                <w:numId w:val="15"/>
              </w:numPr>
              <w:rPr>
                <w:lang w:val="nb-NO"/>
              </w:rPr>
            </w:pPr>
            <w:r>
              <w:rPr>
                <w:lang w:val="nb-NO"/>
              </w:rPr>
              <w:t>Biologi</w:t>
            </w:r>
          </w:p>
          <w:p w:rsidR="00FE4F46" w:rsidRPr="00FE4F46" w:rsidRDefault="00FE4F46" w:rsidP="00FE4F46">
            <w:pPr>
              <w:pStyle w:val="ListParagraph"/>
              <w:numPr>
                <w:ilvl w:val="0"/>
                <w:numId w:val="15"/>
              </w:numPr>
              <w:rPr>
                <w:lang w:val="nb-NO"/>
              </w:rPr>
            </w:pPr>
            <w:r>
              <w:rPr>
                <w:lang w:val="nb-NO"/>
              </w:rPr>
              <w:t>Studiespesialisert engelsk</w:t>
            </w:r>
          </w:p>
          <w:p w:rsidR="00FE4F46" w:rsidRPr="00FE4F46" w:rsidRDefault="00FE4F46" w:rsidP="00FE4F46">
            <w:pPr>
              <w:rPr>
                <w:lang w:val="nb-NO"/>
              </w:rPr>
            </w:pPr>
          </w:p>
        </w:tc>
      </w:tr>
      <w:tr w:rsidR="00FE4F46" w:rsidRPr="00FE4F46" w:rsidTr="00FE4F46">
        <w:trPr>
          <w:trHeight w:val="1138"/>
        </w:trPr>
        <w:tc>
          <w:tcPr>
            <w:tcW w:w="9355" w:type="dxa"/>
            <w:tcMar>
              <w:top w:w="216" w:type="dxa"/>
            </w:tcMar>
          </w:tcPr>
          <w:p w:rsidR="00FE4F46" w:rsidRPr="00FE4F46" w:rsidRDefault="00FE4F46" w:rsidP="00FE4F46">
            <w:pPr>
              <w:pStyle w:val="Heading3"/>
              <w:outlineLvl w:val="2"/>
              <w:rPr>
                <w:lang w:val="nb-NO"/>
              </w:rPr>
            </w:pPr>
          </w:p>
        </w:tc>
      </w:tr>
    </w:tbl>
    <w:p w:rsidR="00486277" w:rsidRPr="00CF1A49" w:rsidRDefault="000906AA" w:rsidP="00486277">
      <w:pPr>
        <w:pStyle w:val="Heading1"/>
      </w:pPr>
      <w:r>
        <w:t xml:space="preserve">Andre </w:t>
      </w:r>
      <w:r w:rsidR="00E2293F">
        <w:t xml:space="preserve">Relevante </w:t>
      </w:r>
      <w:r>
        <w:t>erfaringer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906AA" w:rsidP="006E1507">
            <w:pPr>
              <w:pStyle w:val="ListBullet"/>
              <w:contextualSpacing w:val="0"/>
            </w:pPr>
            <w:r>
              <w:t>PHP</w:t>
            </w:r>
          </w:p>
          <w:p w:rsidR="001F4E6D" w:rsidRDefault="000906AA" w:rsidP="006E1507">
            <w:pPr>
              <w:pStyle w:val="ListBullet"/>
              <w:contextualSpacing w:val="0"/>
            </w:pPr>
            <w:r>
              <w:t>XAMPP</w:t>
            </w:r>
          </w:p>
          <w:p w:rsidR="000906AA" w:rsidRDefault="000906AA" w:rsidP="006E1507">
            <w:pPr>
              <w:pStyle w:val="ListBullet"/>
              <w:contextualSpacing w:val="0"/>
            </w:pPr>
            <w:r>
              <w:t>PostgreSQL</w:t>
            </w:r>
          </w:p>
          <w:p w:rsidR="00286DA5" w:rsidRPr="006E1507" w:rsidRDefault="00286DA5" w:rsidP="006E1507">
            <w:pPr>
              <w:pStyle w:val="ListBullet"/>
              <w:contextualSpacing w:val="0"/>
            </w:pPr>
            <w:r>
              <w:t>Laravel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0906AA" w:rsidP="006E1507">
            <w:pPr>
              <w:pStyle w:val="ListBullet"/>
              <w:contextualSpacing w:val="0"/>
            </w:pPr>
            <w:proofErr w:type="spellStart"/>
            <w:r>
              <w:t>VueFire</w:t>
            </w:r>
            <w:proofErr w:type="spellEnd"/>
            <w:r w:rsidR="00286DA5">
              <w:t xml:space="preserve"> + Firebase</w:t>
            </w:r>
          </w:p>
          <w:p w:rsidR="001E3120" w:rsidRPr="006E1507" w:rsidRDefault="000906AA" w:rsidP="006E1507">
            <w:pPr>
              <w:pStyle w:val="ListBullet"/>
              <w:contextualSpacing w:val="0"/>
            </w:pPr>
            <w:r>
              <w:t>Node.js</w:t>
            </w:r>
          </w:p>
          <w:p w:rsidR="00286DA5" w:rsidRDefault="00286DA5" w:rsidP="00286DA5">
            <w:pPr>
              <w:pStyle w:val="ListBullet"/>
              <w:contextualSpacing w:val="0"/>
            </w:pPr>
            <w:r>
              <w:t>Cordova</w:t>
            </w:r>
          </w:p>
          <w:p w:rsidR="00E2293F" w:rsidRPr="006E1507" w:rsidRDefault="00E2293F" w:rsidP="00286DA5">
            <w:pPr>
              <w:pStyle w:val="ListBullet"/>
              <w:contextualSpacing w:val="0"/>
            </w:pPr>
            <w:proofErr w:type="spellStart"/>
            <w:r>
              <w:t>mySQL</w:t>
            </w:r>
            <w:proofErr w:type="spellEnd"/>
          </w:p>
        </w:tc>
      </w:tr>
    </w:tbl>
    <w:p w:rsidR="00FE4F46" w:rsidRDefault="00FE4F46" w:rsidP="006E1507"/>
    <w:p w:rsidR="00FE4F46" w:rsidRDefault="00FE4F46" w:rsidP="006E1507"/>
    <w:p w:rsidR="00FE4F46" w:rsidRDefault="00FE4F46" w:rsidP="00FE4F46">
      <w:pPr>
        <w:pStyle w:val="Heading1"/>
      </w:pPr>
      <w:r>
        <w:t>Referanser</w:t>
      </w:r>
    </w:p>
    <w:p w:rsidR="00E2293F" w:rsidRDefault="00E2293F" w:rsidP="00FE4F46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992"/>
        <w:gridCol w:w="1820"/>
        <w:gridCol w:w="3690"/>
      </w:tblGrid>
      <w:tr w:rsidR="00C8065D" w:rsidRPr="00E2293F" w:rsidTr="00C8065D">
        <w:tc>
          <w:tcPr>
            <w:tcW w:w="3992" w:type="dxa"/>
          </w:tcPr>
          <w:p w:rsidR="00C8065D" w:rsidRPr="00C8065D" w:rsidRDefault="00C8065D" w:rsidP="00C8065D">
            <w:pPr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</w:pP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Eskil Domben</w:t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lang w:val="nb-NO"/>
              </w:rPr>
              <w:br/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Daglig leder og </w:t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lang w:val="nb-NO"/>
              </w:rPr>
              <w:br/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​lærer i nøkkelkompetanser</w:t>
            </w:r>
          </w:p>
          <w:p w:rsidR="00C8065D" w:rsidRPr="00C8065D" w:rsidRDefault="00C8065D" w:rsidP="00C8065D">
            <w:pPr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</w:pPr>
          </w:p>
          <w:p w:rsidR="00C8065D" w:rsidRPr="00C8065D" w:rsidRDefault="00C8065D" w:rsidP="00C8065D">
            <w:pPr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</w:pP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eskil@getacademy.no</w:t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lang w:val="nb-NO"/>
              </w:rPr>
              <w:br/>
            </w:r>
            <w:r w:rsidRPr="00C8065D">
              <w:rPr>
                <w:rFonts w:ascii="Quattrocento" w:hAnsi="Quattrocento"/>
                <w:b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454 85 922</w:t>
            </w:r>
          </w:p>
          <w:p w:rsidR="00C8065D" w:rsidRPr="00C8065D" w:rsidRDefault="00C8065D" w:rsidP="00FE4F46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val="nb-NO"/>
              </w:rPr>
            </w:pPr>
          </w:p>
        </w:tc>
        <w:tc>
          <w:tcPr>
            <w:tcW w:w="1820" w:type="dxa"/>
          </w:tcPr>
          <w:p w:rsidR="00C8065D" w:rsidRPr="00C8065D" w:rsidRDefault="00C8065D" w:rsidP="00FE4F46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4"/>
                <w:szCs w:val="24"/>
                <w:lang w:val="nb-NO"/>
              </w:rPr>
            </w:pPr>
          </w:p>
        </w:tc>
        <w:tc>
          <w:tcPr>
            <w:tcW w:w="3690" w:type="dxa"/>
          </w:tcPr>
          <w:p w:rsidR="00C8065D" w:rsidRPr="00C8065D" w:rsidRDefault="00C8065D" w:rsidP="00C8065D">
            <w:pPr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</w:pP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Terje Kolderup</w:t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Style w:val="Strong"/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ab/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lang w:val="nb-NO"/>
              </w:rPr>
              <w:br/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Lærer i IT-Utvikling</w:t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lang w:val="nb-NO"/>
              </w:rPr>
              <w:br/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​</w:t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lang w:val="nb-NO"/>
              </w:rPr>
              <w:br/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terje</w:t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@getacademy.no</w:t>
            </w:r>
            <w:r w:rsidRPr="00C8065D">
              <w:rPr>
                <w:rFonts w:ascii="Quattrocento" w:hAnsi="Quattrocento"/>
                <w:color w:val="626262"/>
                <w:spacing w:val="5"/>
                <w:sz w:val="24"/>
                <w:szCs w:val="24"/>
                <w:lang w:val="nb-NO"/>
              </w:rPr>
              <w:br/>
            </w:r>
            <w:r w:rsidRPr="00C8065D">
              <w:rPr>
                <w:rFonts w:ascii="Quattrocento" w:hAnsi="Quattrocento"/>
                <w:b/>
                <w:color w:val="626262"/>
                <w:spacing w:val="5"/>
                <w:sz w:val="24"/>
                <w:szCs w:val="24"/>
                <w:shd w:val="clear" w:color="auto" w:fill="FFFFFF"/>
                <w:lang w:val="nb-NO"/>
              </w:rPr>
              <w:t>952 28 064</w:t>
            </w:r>
          </w:p>
          <w:p w:rsidR="00C8065D" w:rsidRPr="00C8065D" w:rsidRDefault="00C8065D" w:rsidP="00FE4F46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4"/>
                <w:szCs w:val="24"/>
                <w:lang w:val="nb-NO"/>
              </w:rPr>
            </w:pPr>
          </w:p>
        </w:tc>
      </w:tr>
    </w:tbl>
    <w:p w:rsidR="00E2293F" w:rsidRPr="00E2293F" w:rsidRDefault="00E2293F" w:rsidP="006E1507">
      <w:pPr>
        <w:rPr>
          <w:lang w:val="nb-NO"/>
        </w:rPr>
      </w:pPr>
    </w:p>
    <w:sectPr w:rsidR="00E2293F" w:rsidRPr="00E2293F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204" w:rsidRDefault="00443204" w:rsidP="0068194B">
      <w:r>
        <w:separator/>
      </w:r>
    </w:p>
    <w:p w:rsidR="00443204" w:rsidRDefault="00443204"/>
    <w:p w:rsidR="00443204" w:rsidRDefault="00443204"/>
  </w:endnote>
  <w:endnote w:type="continuationSeparator" w:id="0">
    <w:p w:rsidR="00443204" w:rsidRDefault="00443204" w:rsidP="0068194B">
      <w:r>
        <w:continuationSeparator/>
      </w:r>
    </w:p>
    <w:p w:rsidR="00443204" w:rsidRDefault="00443204"/>
    <w:p w:rsidR="00443204" w:rsidRDefault="00443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204" w:rsidRDefault="00443204" w:rsidP="0068194B">
      <w:r>
        <w:separator/>
      </w:r>
    </w:p>
    <w:p w:rsidR="00443204" w:rsidRDefault="00443204"/>
    <w:p w:rsidR="00443204" w:rsidRDefault="00443204"/>
  </w:footnote>
  <w:footnote w:type="continuationSeparator" w:id="0">
    <w:p w:rsidR="00443204" w:rsidRDefault="00443204" w:rsidP="0068194B">
      <w:r>
        <w:continuationSeparator/>
      </w:r>
    </w:p>
    <w:p w:rsidR="00443204" w:rsidRDefault="00443204"/>
    <w:p w:rsidR="00443204" w:rsidRDefault="004432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E345B6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A51097"/>
    <w:multiLevelType w:val="hybridMultilevel"/>
    <w:tmpl w:val="3C481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D87BB3"/>
    <w:multiLevelType w:val="hybridMultilevel"/>
    <w:tmpl w:val="A06E04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376B5"/>
    <w:multiLevelType w:val="hybridMultilevel"/>
    <w:tmpl w:val="22D0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8BB23D3"/>
    <w:multiLevelType w:val="hybridMultilevel"/>
    <w:tmpl w:val="1E900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73"/>
    <w:rsid w:val="000001EF"/>
    <w:rsid w:val="00007322"/>
    <w:rsid w:val="00007728"/>
    <w:rsid w:val="000204B6"/>
    <w:rsid w:val="00024584"/>
    <w:rsid w:val="00024730"/>
    <w:rsid w:val="00055E95"/>
    <w:rsid w:val="0007021F"/>
    <w:rsid w:val="000906AA"/>
    <w:rsid w:val="000B2BA5"/>
    <w:rsid w:val="000E23D3"/>
    <w:rsid w:val="000F2F8C"/>
    <w:rsid w:val="0010006E"/>
    <w:rsid w:val="001045A8"/>
    <w:rsid w:val="00114A91"/>
    <w:rsid w:val="00130A0F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6DA5"/>
    <w:rsid w:val="00294998"/>
    <w:rsid w:val="00297F18"/>
    <w:rsid w:val="002A1945"/>
    <w:rsid w:val="002B2958"/>
    <w:rsid w:val="002B3FC8"/>
    <w:rsid w:val="002C2F7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0AEF"/>
    <w:rsid w:val="00336056"/>
    <w:rsid w:val="003544E1"/>
    <w:rsid w:val="0035716D"/>
    <w:rsid w:val="00366398"/>
    <w:rsid w:val="0037733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20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7A81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046A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1AA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5173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7B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2410"/>
    <w:rsid w:val="00C47FA6"/>
    <w:rsid w:val="00C57FC6"/>
    <w:rsid w:val="00C66A7D"/>
    <w:rsid w:val="00C779DA"/>
    <w:rsid w:val="00C8065D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7BD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293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F46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619E8"/>
  <w15:chartTrackingRefBased/>
  <w15:docId w15:val="{52B4E22E-65DE-4B63-8EF0-2C04C097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C2F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22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academy.n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leidsten/portfol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getacademy.no/noslashkkelkompetanse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T%20Academy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3EC8E8D2F4B0CB77BBCF7010D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75289-B14C-4859-80A6-BEA62367B563}"/>
      </w:docPartPr>
      <w:docPartBody>
        <w:p w:rsidR="00000000" w:rsidRDefault="00200A63">
          <w:pPr>
            <w:pStyle w:val="7AD3EC8E8D2F4B0CB77BBCF7010D014B"/>
          </w:pPr>
          <w:r w:rsidRPr="00CF1A49">
            <w:t>·</w:t>
          </w:r>
        </w:p>
      </w:docPartBody>
    </w:docPart>
    <w:docPart>
      <w:docPartPr>
        <w:name w:val="9625716E0D5940EA931E4EE2711E7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7DF69-891F-4738-BF21-56B372BBF85A}"/>
      </w:docPartPr>
      <w:docPartBody>
        <w:p w:rsidR="00000000" w:rsidRDefault="00200A63">
          <w:pPr>
            <w:pStyle w:val="9625716E0D5940EA931E4EE2711E7E9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91"/>
    <w:rsid w:val="00200A63"/>
    <w:rsid w:val="00B5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749274D269443A895AC82F48CF9309">
    <w:name w:val="65749274D269443A895AC82F48CF930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0B00F5AE02C4194A7B61E631760252F">
    <w:name w:val="70B00F5AE02C4194A7B61E631760252F"/>
  </w:style>
  <w:style w:type="paragraph" w:customStyle="1" w:styleId="22EA803471D74EAEBCDB7AB9BB7310F0">
    <w:name w:val="22EA803471D74EAEBCDB7AB9BB7310F0"/>
  </w:style>
  <w:style w:type="paragraph" w:customStyle="1" w:styleId="7AD3EC8E8D2F4B0CB77BBCF7010D014B">
    <w:name w:val="7AD3EC8E8D2F4B0CB77BBCF7010D014B"/>
  </w:style>
  <w:style w:type="paragraph" w:customStyle="1" w:styleId="B33B2F4A021D4A3FA5A0AEE9B0562626">
    <w:name w:val="B33B2F4A021D4A3FA5A0AEE9B0562626"/>
  </w:style>
  <w:style w:type="paragraph" w:customStyle="1" w:styleId="766E2A31F5D7488294BA85B1C4B37788">
    <w:name w:val="766E2A31F5D7488294BA85B1C4B37788"/>
  </w:style>
  <w:style w:type="paragraph" w:customStyle="1" w:styleId="998236B3D9ED4932B4B4C98A93ED2D5A">
    <w:name w:val="998236B3D9ED4932B4B4C98A93ED2D5A"/>
  </w:style>
  <w:style w:type="paragraph" w:customStyle="1" w:styleId="4F6F52C869114712872508D2DE403CED">
    <w:name w:val="4F6F52C869114712872508D2DE403CED"/>
  </w:style>
  <w:style w:type="paragraph" w:customStyle="1" w:styleId="9625716E0D5940EA931E4EE2711E7E93">
    <w:name w:val="9625716E0D5940EA931E4EE2711E7E93"/>
  </w:style>
  <w:style w:type="paragraph" w:customStyle="1" w:styleId="E16F394630184FDBBE345C43F9286F35">
    <w:name w:val="E16F394630184FDBBE345C43F9286F35"/>
  </w:style>
  <w:style w:type="paragraph" w:customStyle="1" w:styleId="9BBEC9A5411245BD8448FC28902DA1BE">
    <w:name w:val="9BBEC9A5411245BD8448FC28902DA1BE"/>
  </w:style>
  <w:style w:type="paragraph" w:customStyle="1" w:styleId="90D4F44961A2426FBE07DEF25B982113">
    <w:name w:val="90D4F44961A2426FBE07DEF25B982113"/>
  </w:style>
  <w:style w:type="paragraph" w:customStyle="1" w:styleId="8E215D200810411B994A447F9933A84A">
    <w:name w:val="8E215D200810411B994A447F9933A84A"/>
  </w:style>
  <w:style w:type="paragraph" w:customStyle="1" w:styleId="8364354402764B2C9217A1634720684E">
    <w:name w:val="8364354402764B2C9217A1634720684E"/>
  </w:style>
  <w:style w:type="paragraph" w:customStyle="1" w:styleId="5FA279F7ED85474F9C120C1D666AD9AF">
    <w:name w:val="5FA279F7ED85474F9C120C1D666AD9AF"/>
  </w:style>
  <w:style w:type="character" w:styleId="SubtleReference">
    <w:name w:val="Subtle Reference"/>
    <w:basedOn w:val="DefaultParagraphFont"/>
    <w:uiPriority w:val="10"/>
    <w:qFormat/>
    <w:rsid w:val="00B52591"/>
    <w:rPr>
      <w:b/>
      <w:caps w:val="0"/>
      <w:smallCaps/>
      <w:color w:val="595959" w:themeColor="text1" w:themeTint="A6"/>
    </w:rPr>
  </w:style>
  <w:style w:type="paragraph" w:customStyle="1" w:styleId="D0E4CF17E32748F48AD9D26012F957AD">
    <w:name w:val="D0E4CF17E32748F48AD9D26012F957AD"/>
  </w:style>
  <w:style w:type="paragraph" w:customStyle="1" w:styleId="EF69A30155D540B2B0FC7478B8D108E6">
    <w:name w:val="EF69A30155D540B2B0FC7478B8D108E6"/>
  </w:style>
  <w:style w:type="paragraph" w:customStyle="1" w:styleId="5A5F3538D3C74EF6B0701ACF15F818A9">
    <w:name w:val="5A5F3538D3C74EF6B0701ACF15F818A9"/>
  </w:style>
  <w:style w:type="paragraph" w:customStyle="1" w:styleId="02CC57852E114FD88B1B892FF4DC2804">
    <w:name w:val="02CC57852E114FD88B1B892FF4DC2804"/>
  </w:style>
  <w:style w:type="paragraph" w:customStyle="1" w:styleId="3A595D38193A4607802FB53AED1A812A">
    <w:name w:val="3A595D38193A4607802FB53AED1A812A"/>
  </w:style>
  <w:style w:type="paragraph" w:customStyle="1" w:styleId="8456266B6895468D9B1178637B86BFA4">
    <w:name w:val="8456266B6895468D9B1178637B86BFA4"/>
  </w:style>
  <w:style w:type="paragraph" w:customStyle="1" w:styleId="45F0805AF3254395A80A968D925C9BBD">
    <w:name w:val="45F0805AF3254395A80A968D925C9BBD"/>
  </w:style>
  <w:style w:type="paragraph" w:customStyle="1" w:styleId="980D79F133344FF284F3380AD0834702">
    <w:name w:val="980D79F133344FF284F3380AD0834702"/>
  </w:style>
  <w:style w:type="paragraph" w:customStyle="1" w:styleId="B410841A1C1D450595FABB84D4478870">
    <w:name w:val="B410841A1C1D450595FABB84D4478870"/>
  </w:style>
  <w:style w:type="paragraph" w:customStyle="1" w:styleId="6D406F3B1EAE45E3911327E86E9E13F2">
    <w:name w:val="6D406F3B1EAE45E3911327E86E9E13F2"/>
  </w:style>
  <w:style w:type="paragraph" w:customStyle="1" w:styleId="A6F261D7057D4246BB16472D93FC1AF6">
    <w:name w:val="A6F261D7057D4246BB16472D93FC1AF6"/>
  </w:style>
  <w:style w:type="paragraph" w:customStyle="1" w:styleId="EED9A49FB19843A1BE36917848EAE855">
    <w:name w:val="EED9A49FB19843A1BE36917848EAE855"/>
  </w:style>
  <w:style w:type="paragraph" w:customStyle="1" w:styleId="402C8AB043E049669262BEA9037C9841">
    <w:name w:val="402C8AB043E049669262BEA9037C9841"/>
  </w:style>
  <w:style w:type="paragraph" w:customStyle="1" w:styleId="A3D95E8848904A619870605BBB3F0653">
    <w:name w:val="A3D95E8848904A619870605BBB3F0653"/>
  </w:style>
  <w:style w:type="paragraph" w:customStyle="1" w:styleId="CD8F857CC52E45A7A0335DB3B7C920FE">
    <w:name w:val="CD8F857CC52E45A7A0335DB3B7C920FE"/>
  </w:style>
  <w:style w:type="paragraph" w:customStyle="1" w:styleId="BA4078D587FE477E8678E44F87B5F502">
    <w:name w:val="BA4078D587FE477E8678E44F87B5F502"/>
  </w:style>
  <w:style w:type="paragraph" w:customStyle="1" w:styleId="4796D3D867034F4296A770181A0142BD">
    <w:name w:val="4796D3D867034F4296A770181A0142BD"/>
  </w:style>
  <w:style w:type="paragraph" w:customStyle="1" w:styleId="C9356E0286694E0F99BE463301EA4CAC">
    <w:name w:val="C9356E0286694E0F99BE463301EA4CAC"/>
  </w:style>
  <w:style w:type="paragraph" w:customStyle="1" w:styleId="F1F4253A1B1E45BBA13C7DAE9F58218D">
    <w:name w:val="F1F4253A1B1E45BBA13C7DAE9F58218D"/>
  </w:style>
  <w:style w:type="paragraph" w:customStyle="1" w:styleId="C91F10D8A7014F0A8202CA7CBCD09EB2">
    <w:name w:val="C91F10D8A7014F0A8202CA7CBCD09EB2"/>
  </w:style>
  <w:style w:type="paragraph" w:customStyle="1" w:styleId="C316D10875204372BE47DF9F72B947C4">
    <w:name w:val="C316D10875204372BE47DF9F72B947C4"/>
  </w:style>
  <w:style w:type="paragraph" w:customStyle="1" w:styleId="0280B519058F49D383A4B47A40CE0D1A">
    <w:name w:val="0280B519058F49D383A4B47A40CE0D1A"/>
  </w:style>
  <w:style w:type="paragraph" w:customStyle="1" w:styleId="3C7DA62EBB98467AAC578C506AF87AFE">
    <w:name w:val="3C7DA62EBB98467AAC578C506AF87AFE"/>
  </w:style>
  <w:style w:type="paragraph" w:customStyle="1" w:styleId="5231DE71475C4938984A0287DDAAFA88">
    <w:name w:val="5231DE71475C4938984A0287DDAAFA88"/>
  </w:style>
  <w:style w:type="paragraph" w:customStyle="1" w:styleId="17BEF965C4F04DF384F6848AAF80DFFD">
    <w:name w:val="17BEF965C4F04DF384F6848AAF80DFFD"/>
  </w:style>
  <w:style w:type="paragraph" w:customStyle="1" w:styleId="0920113492234113A2F163105D524B47">
    <w:name w:val="0920113492234113A2F163105D524B47"/>
  </w:style>
  <w:style w:type="paragraph" w:customStyle="1" w:styleId="C249A210E9734FAD9167E1A974F6820B">
    <w:name w:val="C249A210E9734FAD9167E1A974F6820B"/>
    <w:rsid w:val="00B52591"/>
  </w:style>
  <w:style w:type="paragraph" w:customStyle="1" w:styleId="449FF22EE04548DD84D3CAD182124560">
    <w:name w:val="449FF22EE04548DD84D3CAD182124560"/>
    <w:rsid w:val="00B52591"/>
  </w:style>
  <w:style w:type="paragraph" w:customStyle="1" w:styleId="0FCA93BE13D241AE83AD56E4EF47D88F">
    <w:name w:val="0FCA93BE13D241AE83AD56E4EF47D88F"/>
    <w:rsid w:val="00B52591"/>
  </w:style>
  <w:style w:type="paragraph" w:customStyle="1" w:styleId="1C132609400F486DBB98EB65FFF3AFA1">
    <w:name w:val="1C132609400F486DBB98EB65FFF3AFA1"/>
    <w:rsid w:val="00B52591"/>
  </w:style>
  <w:style w:type="paragraph" w:customStyle="1" w:styleId="BBB64B64891F47A086BD20AABEE1906E">
    <w:name w:val="BBB64B64891F47A086BD20AABEE1906E"/>
    <w:rsid w:val="00B52591"/>
  </w:style>
  <w:style w:type="paragraph" w:customStyle="1" w:styleId="0C43356CE61646C4AD3F970E407D104D">
    <w:name w:val="0C43356CE61646C4AD3F970E407D104D"/>
    <w:rsid w:val="00B52591"/>
  </w:style>
  <w:style w:type="paragraph" w:customStyle="1" w:styleId="A6B5BF7626B8444E91FBEDC8CDC16C49">
    <w:name w:val="A6B5BF7626B8444E91FBEDC8CDC16C49"/>
    <w:rsid w:val="00B52591"/>
  </w:style>
  <w:style w:type="paragraph" w:customStyle="1" w:styleId="BBABD46A60A84FBC92219682277558A6">
    <w:name w:val="BBABD46A60A84FBC92219682277558A6"/>
    <w:rsid w:val="00B52591"/>
  </w:style>
  <w:style w:type="paragraph" w:customStyle="1" w:styleId="7254AA0B3A1B43DBA3680F3AE36F793A">
    <w:name w:val="7254AA0B3A1B43DBA3680F3AE36F793A"/>
    <w:rsid w:val="00B52591"/>
  </w:style>
  <w:style w:type="paragraph" w:customStyle="1" w:styleId="5F045F4487D64AF4B6738981A94A8562">
    <w:name w:val="5F045F4487D64AF4B6738981A94A8562"/>
    <w:rsid w:val="00B52591"/>
  </w:style>
  <w:style w:type="paragraph" w:customStyle="1" w:styleId="D0FEBD23D2434699B5C3D42D128BE4C9">
    <w:name w:val="D0FEBD23D2434699B5C3D42D128BE4C9"/>
    <w:rsid w:val="00B52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246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Eidsten</dc:creator>
  <cp:keywords/>
  <dc:description/>
  <cp:lastModifiedBy>Linn Eidsten</cp:lastModifiedBy>
  <cp:revision>4</cp:revision>
  <dcterms:created xsi:type="dcterms:W3CDTF">2019-06-18T07:25:00Z</dcterms:created>
  <dcterms:modified xsi:type="dcterms:W3CDTF">2019-06-18T11:31:00Z</dcterms:modified>
  <cp:category/>
</cp:coreProperties>
</file>